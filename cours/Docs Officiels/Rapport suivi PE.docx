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0BE81" w14:textId="77777777" w:rsidR="006732A4" w:rsidRDefault="006732A4" w:rsidP="00B72BEF">
      <w:pPr>
        <w:pStyle w:val="Pieddepage"/>
        <w:spacing w:before="120"/>
        <w:rPr>
          <w:rFonts w:ascii="Tahoma" w:hAnsi="Tahoma" w:cs="Tahoma"/>
          <w:b/>
          <w:noProof/>
          <w:color w:val="61BF1A"/>
          <w:sz w:val="36"/>
          <w:szCs w:val="40"/>
        </w:rPr>
      </w:pPr>
      <w:r>
        <w:rPr>
          <w:rFonts w:ascii="Tahoma" w:hAnsi="Tahoma" w:cs="Tahoma"/>
          <w:b/>
          <w:noProof/>
          <w:color w:val="61BF1A"/>
          <w:sz w:val="36"/>
          <w:szCs w:val="40"/>
        </w:rPr>
        <w:t>Rapport de suivi de  Période en Entreprise</w:t>
      </w:r>
      <w:r>
        <w:rPr>
          <w:rFonts w:ascii="Tahoma" w:hAnsi="Tahoma" w:cs="Tahoma"/>
          <w:b/>
          <w:noProof/>
          <w:color w:val="61BF1A"/>
          <w:sz w:val="36"/>
          <w:szCs w:val="40"/>
        </w:rPr>
        <w:tab/>
      </w:r>
      <w:r w:rsidR="00FD23C6">
        <w:rPr>
          <w:rFonts w:ascii="Tahoma" w:hAnsi="Tahoma" w:cs="Tahoma"/>
          <w:b/>
          <w:noProof/>
          <w:color w:val="61BF1A"/>
          <w:sz w:val="36"/>
          <w:szCs w:val="40"/>
        </w:rPr>
        <w:drawing>
          <wp:inline distT="0" distB="0" distL="0" distR="0" wp14:anchorId="77E0BF63" wp14:editId="77E0BF64">
            <wp:extent cx="638175" cy="3429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0BE82" w14:textId="20D5C0FB" w:rsidR="00B72BEF" w:rsidRDefault="006732A4" w:rsidP="00B72BEF">
      <w:pPr>
        <w:pStyle w:val="Pieddepage"/>
        <w:spacing w:before="120"/>
        <w:rPr>
          <w:rFonts w:ascii="Tahoma" w:hAnsi="Tahoma" w:cs="Tahoma"/>
          <w:b/>
          <w:color w:val="61BF1A"/>
          <w:sz w:val="28"/>
          <w:szCs w:val="28"/>
        </w:rPr>
      </w:pPr>
      <w:r w:rsidRPr="006732A4">
        <w:rPr>
          <w:rFonts w:ascii="Tahoma" w:hAnsi="Tahoma" w:cs="Tahoma"/>
          <w:color w:val="61BF1A"/>
          <w:sz w:val="22"/>
          <w:szCs w:val="28"/>
        </w:rPr>
        <w:t xml:space="preserve"> </w:t>
      </w:r>
      <w:r w:rsidRPr="006732A4">
        <w:rPr>
          <w:rFonts w:ascii="Tahoma" w:hAnsi="Tahoma" w:cs="Tahoma"/>
          <w:color w:val="61BF1A"/>
          <w:sz w:val="22"/>
          <w:szCs w:val="28"/>
        </w:rPr>
        <w:sym w:font="Wingdings 3" w:char="F0B4"/>
      </w:r>
      <w:r w:rsidRPr="006732A4">
        <w:rPr>
          <w:rFonts w:ascii="Tahoma" w:hAnsi="Tahoma" w:cs="Tahoma"/>
          <w:color w:val="61BF1A"/>
          <w:sz w:val="22"/>
          <w:szCs w:val="28"/>
        </w:rPr>
        <w:t xml:space="preserve"> </w:t>
      </w:r>
      <w:r w:rsidRPr="00026725">
        <w:rPr>
          <w:rFonts w:ascii="Tahoma" w:hAnsi="Tahoma" w:cs="Tahoma"/>
          <w:b/>
          <w:color w:val="61BF1A"/>
          <w:sz w:val="28"/>
          <w:szCs w:val="28"/>
        </w:rPr>
        <w:t>AFPA Centre de</w:t>
      </w:r>
      <w:r w:rsidR="00531947">
        <w:rPr>
          <w:rFonts w:ascii="Tahoma" w:hAnsi="Tahoma" w:cs="Tahoma"/>
          <w:b/>
          <w:color w:val="61BF1A"/>
          <w:sz w:val="28"/>
          <w:szCs w:val="28"/>
        </w:rPr>
        <w:t xml:space="preserve"> Dunkerque</w:t>
      </w:r>
    </w:p>
    <w:p w14:paraId="77E0BE83" w14:textId="77777777" w:rsidR="00026725" w:rsidRPr="00A9315D" w:rsidRDefault="00026725" w:rsidP="00B72BEF">
      <w:pPr>
        <w:pStyle w:val="Pieddepage"/>
        <w:spacing w:before="120"/>
        <w:rPr>
          <w:rFonts w:ascii="Tahoma" w:hAnsi="Tahoma" w:cs="Tahoma"/>
          <w:color w:val="61BF1A"/>
          <w:sz w:val="22"/>
          <w:szCs w:val="28"/>
        </w:rPr>
      </w:pPr>
    </w:p>
    <w:tbl>
      <w:tblPr>
        <w:tblW w:w="16524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813"/>
        <w:gridCol w:w="4819"/>
        <w:gridCol w:w="5892"/>
      </w:tblGrid>
      <w:tr w:rsidR="00A9315D" w:rsidRPr="00E976FF" w14:paraId="77E0BE87" w14:textId="77777777" w:rsidTr="00026725">
        <w:trPr>
          <w:gridAfter w:val="1"/>
          <w:wAfter w:w="5892" w:type="dxa"/>
        </w:trPr>
        <w:tc>
          <w:tcPr>
            <w:tcW w:w="5813" w:type="dxa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77E0BE84" w14:textId="0FE76D2D" w:rsidR="00A9315D" w:rsidRPr="00A9315D" w:rsidRDefault="00A9315D" w:rsidP="00A9315D">
            <w:pPr>
              <w:spacing w:before="120" w:after="120"/>
              <w:ind w:firstLine="380"/>
              <w:rPr>
                <w:rFonts w:ascii="Tahoma" w:hAnsi="Tahoma" w:cs="Tahoma"/>
                <w:sz w:val="20"/>
                <w:szCs w:val="22"/>
              </w:rPr>
            </w:pP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 xml:space="preserve">VISITE EN ENTREPRISE </w:t>
            </w: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ab/>
            </w: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ab/>
            </w:r>
            <w:r>
              <w:rPr>
                <w:rFonts w:ascii="Tahoma" w:hAnsi="Tahoma" w:cs="Tahoma"/>
                <w:b/>
                <w:smallCaps/>
                <w:sz w:val="20"/>
                <w:szCs w:val="22"/>
              </w:rPr>
              <w:tab/>
            </w:r>
            <w:r w:rsidR="003770B5">
              <w:rPr>
                <w:rFonts w:ascii="Tahoma" w:hAnsi="Tahoma" w:cs="Tahoma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770B5">
              <w:rPr>
                <w:rFonts w:ascii="Tahoma" w:hAnsi="Tahoma" w:cs="Tahoma"/>
                <w:sz w:val="20"/>
                <w:szCs w:val="22"/>
              </w:rPr>
              <w:instrText xml:space="preserve"> FORMCHECKBOX </w:instrText>
            </w:r>
            <w:r w:rsidR="003770B5">
              <w:rPr>
                <w:rFonts w:ascii="Tahoma" w:hAnsi="Tahoma" w:cs="Tahoma"/>
                <w:sz w:val="20"/>
                <w:szCs w:val="22"/>
              </w:rPr>
            </w:r>
            <w:r w:rsidR="003770B5">
              <w:rPr>
                <w:rFonts w:ascii="Tahoma" w:hAnsi="Tahoma" w:cs="Tahoma"/>
                <w:sz w:val="20"/>
                <w:szCs w:val="22"/>
              </w:rPr>
              <w:fldChar w:fldCharType="end"/>
            </w:r>
          </w:p>
          <w:p w14:paraId="77E0BE85" w14:textId="77777777" w:rsidR="00A9315D" w:rsidRPr="00A9315D" w:rsidRDefault="00A9315D" w:rsidP="00A9315D">
            <w:pPr>
              <w:spacing w:before="120" w:after="120"/>
              <w:ind w:firstLine="380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 xml:space="preserve">CONTACT TELEPHONIQUE : </w:t>
            </w:r>
            <w:r w:rsidRPr="00A9315D">
              <w:rPr>
                <w:rFonts w:ascii="Tahoma" w:hAnsi="Tahoma" w:cs="Tahoma"/>
                <w:sz w:val="20"/>
                <w:szCs w:val="22"/>
              </w:rPr>
              <w:tab/>
            </w:r>
            <w:r w:rsidRPr="00A9315D">
              <w:rPr>
                <w:rFonts w:ascii="Tahoma" w:hAnsi="Tahoma" w:cs="Tahoma"/>
                <w:sz w:val="20"/>
                <w:szCs w:val="22"/>
              </w:rPr>
              <w:tab/>
            </w:r>
            <w:r w:rsidRPr="00A9315D">
              <w:rPr>
                <w:rFonts w:ascii="Tahoma" w:hAnsi="Tahoma" w:cs="Tahoma"/>
                <w:sz w:val="20"/>
                <w:szCs w:val="22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15D">
              <w:rPr>
                <w:rFonts w:ascii="Tahoma" w:hAnsi="Tahoma" w:cs="Tahoma"/>
                <w:sz w:val="20"/>
                <w:szCs w:val="22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20"/>
                <w:szCs w:val="22"/>
              </w:rPr>
            </w:r>
            <w:r w:rsidR="00756089">
              <w:rPr>
                <w:rFonts w:ascii="Tahoma" w:hAnsi="Tahoma" w:cs="Tahoma"/>
                <w:sz w:val="20"/>
                <w:szCs w:val="22"/>
              </w:rPr>
              <w:fldChar w:fldCharType="separate"/>
            </w:r>
            <w:r w:rsidRPr="00A9315D">
              <w:rPr>
                <w:rFonts w:ascii="Tahoma" w:hAnsi="Tahoma" w:cs="Tahoma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  <w:vAlign w:val="center"/>
          </w:tcPr>
          <w:p w14:paraId="77E0BE86" w14:textId="77777777" w:rsidR="00A9315D" w:rsidRPr="00A9315D" w:rsidRDefault="00A9315D" w:rsidP="00A9315D">
            <w:pPr>
              <w:ind w:firstLine="379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>DATE :</w:t>
            </w:r>
          </w:p>
        </w:tc>
      </w:tr>
      <w:tr w:rsidR="004F7F61" w:rsidRPr="00E976FF" w14:paraId="77E0BE8A" w14:textId="77777777" w:rsidTr="00026725">
        <w:tc>
          <w:tcPr>
            <w:tcW w:w="10632" w:type="dxa"/>
            <w:gridSpan w:val="2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77E0BE88" w14:textId="575326FB" w:rsidR="004F7F61" w:rsidRPr="00A9315D" w:rsidRDefault="00CA2A02" w:rsidP="006732A4">
            <w:pPr>
              <w:spacing w:before="60" w:after="60"/>
              <w:ind w:firstLine="95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Visite réalisée par :</w:t>
            </w:r>
            <w:r w:rsidR="004F7F61">
              <w:rPr>
                <w:rFonts w:ascii="Tahoma" w:hAnsi="Tahoma" w:cs="Tahoma"/>
                <w:b/>
                <w:sz w:val="22"/>
              </w:rPr>
              <w:t xml:space="preserve"> </w:t>
            </w:r>
            <w:r w:rsidR="004F7F61" w:rsidRPr="00A9315D">
              <w:rPr>
                <w:rFonts w:ascii="Tahoma" w:hAnsi="Tahoma" w:cs="Tahoma"/>
                <w:b/>
                <w:sz w:val="18"/>
              </w:rPr>
              <w:t>Nom / Prénom</w:t>
            </w:r>
            <w:r>
              <w:rPr>
                <w:rFonts w:ascii="Tahoma" w:hAnsi="Tahoma" w:cs="Tahoma"/>
                <w:b/>
                <w:sz w:val="18"/>
              </w:rPr>
              <w:t>,  qualité</w:t>
            </w:r>
            <w:r w:rsidR="00B571F1">
              <w:rPr>
                <w:rFonts w:ascii="Tahoma" w:hAnsi="Tahoma" w:cs="Tahoma"/>
                <w:b/>
                <w:sz w:val="18"/>
              </w:rPr>
              <w:t xml:space="preserve"> </w:t>
            </w:r>
            <w:r w:rsidR="006732A4">
              <w:rPr>
                <w:rFonts w:ascii="Tahoma" w:hAnsi="Tahoma" w:cs="Tahoma"/>
                <w:b/>
                <w:sz w:val="18"/>
              </w:rPr>
              <w:t xml:space="preserve"> </w:t>
            </w:r>
            <w:r w:rsidR="003770B5">
              <w:rPr>
                <w:rFonts w:ascii="Tahoma" w:hAnsi="Tahoma" w:cs="Tahoma"/>
                <w:b/>
                <w:sz w:val="18"/>
              </w:rPr>
              <w:t>POIX Martine Formatrice</w:t>
            </w:r>
            <w:bookmarkStart w:id="0" w:name="_GoBack"/>
            <w:bookmarkEnd w:id="0"/>
          </w:p>
        </w:tc>
        <w:tc>
          <w:tcPr>
            <w:tcW w:w="5892" w:type="dxa"/>
          </w:tcPr>
          <w:p w14:paraId="77E0BE89" w14:textId="77777777" w:rsidR="004F7F61" w:rsidRPr="00E976FF" w:rsidRDefault="004F7F61" w:rsidP="00045DAB">
            <w:pPr>
              <w:spacing w:before="60" w:after="60"/>
              <w:rPr>
                <w:rFonts w:ascii="Tahoma" w:hAnsi="Tahoma" w:cs="Tahoma"/>
                <w:szCs w:val="24"/>
              </w:rPr>
            </w:pPr>
          </w:p>
        </w:tc>
      </w:tr>
      <w:tr w:rsidR="004F7F61" w:rsidRPr="00E976FF" w14:paraId="77E0BE93" w14:textId="77777777" w:rsidTr="00026725">
        <w:trPr>
          <w:gridAfter w:val="1"/>
          <w:wAfter w:w="5892" w:type="dxa"/>
        </w:trPr>
        <w:tc>
          <w:tcPr>
            <w:tcW w:w="10632" w:type="dxa"/>
            <w:gridSpan w:val="2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77E0BE8B" w14:textId="77777777" w:rsidR="004F7F61" w:rsidRPr="00E976FF" w:rsidRDefault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77E0BE8C" w14:textId="77777777" w:rsidR="004F7F61" w:rsidRPr="00E976FF" w:rsidRDefault="004F7F61">
            <w:pPr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r>
              <w:rPr>
                <w:rFonts w:ascii="Tahoma" w:hAnsi="Tahoma" w:cs="Tahoma"/>
                <w:b/>
                <w:smallCaps/>
                <w:sz w:val="22"/>
                <w:szCs w:val="22"/>
              </w:rPr>
              <w:t>Stagiaire</w:t>
            </w:r>
          </w:p>
          <w:p w14:paraId="77E0BE8D" w14:textId="77777777" w:rsidR="004F7F61" w:rsidRPr="00E976FF" w:rsidRDefault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77E0BE8E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 xml:space="preserve">Nom et Prénom : </w:t>
            </w:r>
            <w:r w:rsidRPr="00E976FF">
              <w:rPr>
                <w:rFonts w:ascii="Tahoma" w:hAnsi="Tahoma" w:cs="Tahoma"/>
                <w:sz w:val="22"/>
              </w:rPr>
              <w:tab/>
            </w:r>
          </w:p>
          <w:p w14:paraId="77E0BE8F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</w:p>
          <w:p w14:paraId="77E0BE90" w14:textId="6698B6FD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 xml:space="preserve">Formation : </w:t>
            </w:r>
            <w:r w:rsidR="003770B5">
              <w:rPr>
                <w:rFonts w:ascii="Tahoma" w:hAnsi="Tahoma" w:cs="Tahoma"/>
                <w:sz w:val="22"/>
              </w:rPr>
              <w:t>Développeur Web et Web Mobile</w:t>
            </w:r>
          </w:p>
          <w:p w14:paraId="77E0BE91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</w:p>
          <w:p w14:paraId="77E0BE92" w14:textId="5F4EBE03" w:rsidR="004F7F61" w:rsidRPr="00E976FF" w:rsidRDefault="004F7F61" w:rsidP="00D41697">
            <w:pPr>
              <w:tabs>
                <w:tab w:val="left" w:leader="dot" w:pos="10302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Période du </w:t>
            </w:r>
            <w:r w:rsidR="003770B5">
              <w:rPr>
                <w:rFonts w:ascii="Tahoma" w:hAnsi="Tahoma" w:cs="Tahoma"/>
                <w:sz w:val="22"/>
              </w:rPr>
              <w:t>25/05/2020 au 14/08/2020</w:t>
            </w:r>
          </w:p>
        </w:tc>
      </w:tr>
      <w:tr w:rsidR="004F7F61" w:rsidRPr="00E976FF" w14:paraId="77E0BE9B" w14:textId="77777777" w:rsidTr="00026725">
        <w:trPr>
          <w:gridAfter w:val="1"/>
          <w:wAfter w:w="5892" w:type="dxa"/>
        </w:trPr>
        <w:tc>
          <w:tcPr>
            <w:tcW w:w="10632" w:type="dxa"/>
            <w:gridSpan w:val="2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77E0BE94" w14:textId="77777777" w:rsidR="004F7F61" w:rsidRPr="00E976FF" w:rsidRDefault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77E0BE95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Entreprise : (cachet ou </w:t>
            </w:r>
            <w:r w:rsidR="00F24D43">
              <w:rPr>
                <w:rFonts w:ascii="Tahoma" w:hAnsi="Tahoma" w:cs="Tahoma"/>
                <w:sz w:val="22"/>
              </w:rPr>
              <w:t xml:space="preserve"> coordonnées/ Siret et signature)</w:t>
            </w:r>
          </w:p>
          <w:p w14:paraId="77E0BE96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</w:p>
          <w:p w14:paraId="77E0BE97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</w:p>
          <w:p w14:paraId="77E0BE98" w14:textId="77777777" w:rsidR="004F7F61" w:rsidRDefault="004F7F61" w:rsidP="00026725">
            <w:pPr>
              <w:tabs>
                <w:tab w:val="left" w:pos="1655"/>
              </w:tabs>
              <w:spacing w:before="120" w:after="120"/>
              <w:rPr>
                <w:rFonts w:ascii="Tahoma" w:hAnsi="Tahoma" w:cs="Tahoma"/>
                <w:sz w:val="22"/>
              </w:rPr>
            </w:pPr>
          </w:p>
          <w:p w14:paraId="77E0BE99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</w:p>
          <w:p w14:paraId="77E0BE9A" w14:textId="77777777" w:rsidR="004F7F61" w:rsidRPr="00E976FF" w:rsidRDefault="004F7F61" w:rsidP="00CA2A02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Tuteur/ Tutrice : (Nom, prénom, mail et / tel)</w:t>
            </w:r>
          </w:p>
        </w:tc>
      </w:tr>
      <w:tr w:rsidR="004F7F61" w:rsidRPr="00E976FF" w14:paraId="77E0BEAB" w14:textId="77777777" w:rsidTr="00026725">
        <w:trPr>
          <w:gridAfter w:val="1"/>
          <w:wAfter w:w="5892" w:type="dxa"/>
          <w:trHeight w:val="6078"/>
        </w:trPr>
        <w:tc>
          <w:tcPr>
            <w:tcW w:w="10632" w:type="dxa"/>
            <w:gridSpan w:val="2"/>
            <w:tcBorders>
              <w:top w:val="single" w:sz="6" w:space="0" w:color="61BF1A"/>
              <w:left w:val="double" w:sz="6" w:space="0" w:color="61BF1A"/>
              <w:bottom w:val="double" w:sz="6" w:space="0" w:color="61BF1A"/>
              <w:right w:val="double" w:sz="6" w:space="0" w:color="61BF1A"/>
            </w:tcBorders>
          </w:tcPr>
          <w:p w14:paraId="77E0BE9C" w14:textId="77777777" w:rsidR="004F7F61" w:rsidRDefault="004F7F61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  <w:r>
              <w:rPr>
                <w:rFonts w:ascii="Tahoma" w:hAnsi="Tahoma" w:cs="Tahoma"/>
                <w:b/>
                <w:noProof/>
                <w:color w:val="61BF1A"/>
                <w:szCs w:val="24"/>
              </w:rPr>
              <w:t>Travail réalisé</w:t>
            </w:r>
          </w:p>
          <w:p w14:paraId="77E0BE9D" w14:textId="77777777" w:rsidR="004F7F61" w:rsidRDefault="004F7F61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9E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9F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0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1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2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3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4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5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6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7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8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9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77E0BEAA" w14:textId="77777777" w:rsidR="004F7F61" w:rsidRPr="00E976FF" w:rsidRDefault="004F7F61" w:rsidP="00CF0EE3">
            <w:pPr>
              <w:tabs>
                <w:tab w:val="left" w:pos="3125"/>
                <w:tab w:val="left" w:pos="5033"/>
                <w:tab w:val="left" w:pos="6527"/>
                <w:tab w:val="left" w:pos="8152"/>
              </w:tabs>
              <w:spacing w:after="120"/>
              <w:rPr>
                <w:rFonts w:ascii="Tahoma" w:hAnsi="Tahoma" w:cs="Tahoma"/>
                <w:sz w:val="22"/>
              </w:rPr>
            </w:pPr>
          </w:p>
        </w:tc>
      </w:tr>
    </w:tbl>
    <w:p w14:paraId="77E0BEAC" w14:textId="77777777" w:rsidR="004B6A03" w:rsidRDefault="004B6A03" w:rsidP="00A9315D">
      <w:pPr>
        <w:ind w:right="-529"/>
        <w:rPr>
          <w:rFonts w:ascii="Tahoma" w:hAnsi="Tahoma" w:cs="Tahoma"/>
          <w:i/>
          <w:sz w:val="8"/>
        </w:rPr>
      </w:pPr>
    </w:p>
    <w:p w14:paraId="77E0BEAD" w14:textId="77777777" w:rsidR="006732A4" w:rsidRDefault="006732A4" w:rsidP="004B6A03">
      <w:pPr>
        <w:pStyle w:val="En-tte"/>
        <w:pBdr>
          <w:bottom w:val="threeDEngrave" w:sz="18" w:space="0" w:color="61C51A"/>
        </w:pBdr>
        <w:tabs>
          <w:tab w:val="left" w:pos="708"/>
        </w:tabs>
        <w:spacing w:before="120"/>
        <w:ind w:right="1179"/>
        <w:rPr>
          <w:rFonts w:ascii="Tahoma" w:hAnsi="Tahoma" w:cs="Tahoma"/>
          <w:b/>
          <w:noProof/>
          <w:color w:val="61BF1A"/>
          <w:sz w:val="36"/>
          <w:szCs w:val="40"/>
        </w:rPr>
      </w:pPr>
    </w:p>
    <w:p w14:paraId="77E0BEAE" w14:textId="77777777" w:rsidR="006732A4" w:rsidRDefault="006732A4" w:rsidP="004B6A03">
      <w:pPr>
        <w:pStyle w:val="En-tte"/>
        <w:pBdr>
          <w:bottom w:val="threeDEngrave" w:sz="18" w:space="0" w:color="61C51A"/>
        </w:pBdr>
        <w:tabs>
          <w:tab w:val="left" w:pos="708"/>
        </w:tabs>
        <w:spacing w:before="120"/>
        <w:ind w:right="1179"/>
        <w:rPr>
          <w:rFonts w:ascii="Tahoma" w:hAnsi="Tahoma" w:cs="Tahoma"/>
          <w:b/>
          <w:noProof/>
          <w:color w:val="61BF1A"/>
          <w:sz w:val="36"/>
          <w:szCs w:val="40"/>
        </w:rPr>
      </w:pPr>
    </w:p>
    <w:p w14:paraId="77E0BEAF" w14:textId="77777777" w:rsidR="004B6A03" w:rsidRDefault="00FD23C6" w:rsidP="004B6A03">
      <w:pPr>
        <w:pStyle w:val="En-tte"/>
        <w:pBdr>
          <w:bottom w:val="threeDEngrave" w:sz="18" w:space="0" w:color="61C51A"/>
        </w:pBdr>
        <w:tabs>
          <w:tab w:val="left" w:pos="708"/>
        </w:tabs>
        <w:spacing w:before="120"/>
        <w:ind w:right="1179"/>
        <w:rPr>
          <w:rFonts w:ascii="Tahoma" w:hAnsi="Tahoma" w:cs="Tahoma"/>
          <w:b/>
          <w:noProof/>
          <w:color w:val="61BF1A"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7E0BF65" wp14:editId="77E0BF66">
            <wp:simplePos x="0" y="0"/>
            <wp:positionH relativeFrom="column">
              <wp:posOffset>6075680</wp:posOffset>
            </wp:positionH>
            <wp:positionV relativeFrom="paragraph">
              <wp:posOffset>-15240</wp:posOffset>
            </wp:positionV>
            <wp:extent cx="625475" cy="328930"/>
            <wp:effectExtent l="0" t="0" r="0" b="0"/>
            <wp:wrapTight wrapText="bothSides">
              <wp:wrapPolygon edited="0">
                <wp:start x="0" y="0"/>
                <wp:lineTo x="0" y="20015"/>
                <wp:lineTo x="21052" y="20015"/>
                <wp:lineTo x="21052" y="0"/>
                <wp:lineTo x="0" y="0"/>
              </wp:wrapPolygon>
            </wp:wrapTight>
            <wp:docPr id="40" name="Image 1" descr="Description : Agence A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Agence AFP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A03">
        <w:rPr>
          <w:rFonts w:ascii="Tahoma" w:hAnsi="Tahoma" w:cs="Tahoma"/>
          <w:b/>
          <w:noProof/>
          <w:color w:val="61BF1A"/>
          <w:sz w:val="36"/>
          <w:szCs w:val="40"/>
        </w:rPr>
        <w:t>Bilan qualitatif de la Période en Entreprise</w:t>
      </w:r>
    </w:p>
    <w:p w14:paraId="77E0BEB0" w14:textId="77777777" w:rsidR="004B6A03" w:rsidRDefault="004B6A03" w:rsidP="004B6A03">
      <w:pPr>
        <w:pStyle w:val="Pieddepage"/>
        <w:spacing w:before="120"/>
        <w:rPr>
          <w:rFonts w:ascii="Tahoma" w:hAnsi="Tahoma" w:cs="Tahoma"/>
          <w:color w:val="61BF1A"/>
          <w:sz w:val="14"/>
          <w:szCs w:val="28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4"/>
        <w:gridCol w:w="235"/>
        <w:gridCol w:w="4373"/>
      </w:tblGrid>
      <w:tr w:rsidR="004B6A03" w14:paraId="77E0BEB3" w14:textId="77777777" w:rsidTr="00026725">
        <w:trPr>
          <w:gridAfter w:val="1"/>
          <w:wAfter w:w="4373" w:type="dxa"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BEB1" w14:textId="77777777" w:rsidR="004B6A03" w:rsidRDefault="004B6A03">
            <w:pPr>
              <w:spacing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5" w:type="dxa"/>
            <w:hideMark/>
          </w:tcPr>
          <w:p w14:paraId="77E0BEB2" w14:textId="77777777" w:rsidR="004B6A03" w:rsidRDefault="004B6A03">
            <w:pPr>
              <w:spacing w:after="60"/>
              <w:rPr>
                <w:rFonts w:ascii="Tahoma" w:hAnsi="Tahoma" w:cs="Tahoma"/>
                <w:b/>
                <w:sz w:val="20"/>
              </w:rPr>
            </w:pPr>
          </w:p>
        </w:tc>
      </w:tr>
      <w:tr w:rsidR="004B6A03" w14:paraId="77E0BEC0" w14:textId="77777777" w:rsidTr="00026725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EB4" w14:textId="77777777" w:rsidR="004F7F61" w:rsidRPr="00E976FF" w:rsidRDefault="004F7F61" w:rsidP="004F7F61">
            <w:pPr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r w:rsidRPr="00E976FF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Observations </w:t>
            </w:r>
            <w:r w:rsidR="00375186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 de l’entreprise </w:t>
            </w:r>
            <w:r w:rsidRPr="00E976FF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sur le déroulement de la </w:t>
            </w:r>
            <w:r w:rsidR="00375186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 période </w:t>
            </w:r>
          </w:p>
          <w:p w14:paraId="77E0BEB5" w14:textId="77777777" w:rsidR="004F7F61" w:rsidRPr="00E976FF" w:rsidRDefault="004F7F61" w:rsidP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77E0BEB6" w14:textId="77777777" w:rsidR="004F7F61" w:rsidRPr="00E976FF" w:rsidRDefault="004F7F61" w:rsidP="004F7F61">
            <w:pPr>
              <w:tabs>
                <w:tab w:val="left" w:pos="4891"/>
                <w:tab w:val="left" w:pos="5950"/>
                <w:tab w:val="left" w:pos="6592"/>
                <w:tab w:val="left" w:leader="dot" w:pos="8577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Les objectifs d’acquisitions sont-ils atteints :</w:t>
            </w:r>
            <w:r w:rsidRPr="00E976FF">
              <w:rPr>
                <w:rFonts w:ascii="Tahoma" w:hAnsi="Tahoma" w:cs="Tahoma"/>
                <w:sz w:val="22"/>
              </w:rPr>
              <w:tab/>
              <w:t>totalement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>partiellement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</w:t>
            </w:r>
            <w:r w:rsidRPr="00E976FF">
              <w:rPr>
                <w:rFonts w:ascii="Tahoma" w:hAnsi="Tahoma" w:cs="Tahoma"/>
                <w:sz w:val="22"/>
              </w:rPr>
              <w:tab/>
              <w:t>non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77E0BEB7" w14:textId="77777777" w:rsidR="004F7F61" w:rsidRPr="00E976FF" w:rsidRDefault="004F7F61" w:rsidP="004F7F61">
            <w:pPr>
              <w:tabs>
                <w:tab w:val="left" w:pos="4466"/>
                <w:tab w:val="left" w:pos="6025"/>
                <w:tab w:val="left" w:pos="7443"/>
                <w:tab w:val="left" w:leader="dot" w:pos="8293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Comportement en milieu de travail :</w:t>
            </w:r>
            <w:r w:rsidRPr="00E976FF">
              <w:rPr>
                <w:rFonts w:ascii="Tahoma" w:hAnsi="Tahoma" w:cs="Tahoma"/>
                <w:sz w:val="22"/>
              </w:rPr>
              <w:tab/>
              <w:t xml:space="preserve">adapté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 xml:space="preserve">en progression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>peu adapté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77E0BEB8" w14:textId="77777777" w:rsidR="004F7F61" w:rsidRPr="00E976FF" w:rsidRDefault="004F7F61" w:rsidP="004F7F61">
            <w:pPr>
              <w:tabs>
                <w:tab w:val="left" w:pos="4041"/>
                <w:tab w:val="left" w:pos="5950"/>
                <w:tab w:val="left" w:pos="8010"/>
                <w:tab w:val="left" w:leader="dot" w:pos="10302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 xml:space="preserve">Satisfaction de l’entreprise </w:t>
            </w:r>
            <w:r w:rsidRPr="00E976FF">
              <w:rPr>
                <w:rFonts w:ascii="Tahoma" w:hAnsi="Tahoma" w:cs="Tahoma"/>
                <w:sz w:val="22"/>
              </w:rPr>
              <w:tab/>
              <w:t>satisfaite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>peu satisfaite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b/>
                <w:sz w:val="20"/>
              </w:rPr>
              <w:tab/>
            </w:r>
            <w:r w:rsidRPr="00E976FF">
              <w:rPr>
                <w:rFonts w:ascii="Tahoma" w:hAnsi="Tahoma" w:cs="Tahoma"/>
                <w:sz w:val="22"/>
              </w:rPr>
              <w:t>pas satisfaite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77E0BEB9" w14:textId="77777777" w:rsidR="004F7F61" w:rsidRPr="00E976FF" w:rsidRDefault="004F7F61" w:rsidP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10"/>
              </w:rPr>
            </w:pPr>
          </w:p>
          <w:p w14:paraId="77E0BEBA" w14:textId="77777777" w:rsidR="004F7F61" w:rsidRPr="00E976FF" w:rsidRDefault="004F7F61" w:rsidP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Remarques</w:t>
            </w:r>
            <w:r>
              <w:rPr>
                <w:rFonts w:ascii="Tahoma" w:hAnsi="Tahoma" w:cs="Tahoma"/>
                <w:sz w:val="22"/>
              </w:rPr>
              <w:t> :……………………………………………………………………………………………………………………….</w:t>
            </w:r>
          </w:p>
          <w:p w14:paraId="77E0BEBB" w14:textId="77777777" w:rsidR="004F7F61" w:rsidRDefault="004F7F61" w:rsidP="004F7F61">
            <w:pPr>
              <w:tabs>
                <w:tab w:val="left" w:leader="dot" w:pos="10302"/>
              </w:tabs>
              <w:spacing w:before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………………………………………………………………………………………………………………………………………….</w:t>
            </w:r>
          </w:p>
          <w:p w14:paraId="77E0BEBC" w14:textId="77777777" w:rsidR="004F7F61" w:rsidRDefault="004F7F61" w:rsidP="004F7F61">
            <w:pPr>
              <w:tabs>
                <w:tab w:val="left" w:leader="dot" w:pos="10302"/>
              </w:tabs>
              <w:spacing w:before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………………………………………………………………………………………………………………………………………….</w:t>
            </w:r>
          </w:p>
          <w:p w14:paraId="77E0BEBD" w14:textId="77777777" w:rsidR="004F7F61" w:rsidRPr="00E976FF" w:rsidRDefault="004F7F61" w:rsidP="004F7F61">
            <w:pPr>
              <w:tabs>
                <w:tab w:val="left" w:leader="dot" w:pos="10302"/>
              </w:tabs>
              <w:spacing w:before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………………………………………………………………………………………………………………………………………….</w:t>
            </w:r>
          </w:p>
          <w:p w14:paraId="77E0BEBE" w14:textId="77777777" w:rsidR="004B6A03" w:rsidRDefault="004F7F61" w:rsidP="004F7F61">
            <w:pPr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  <w:r w:rsidRPr="00E976FF">
              <w:rPr>
                <w:rFonts w:ascii="Tahoma" w:hAnsi="Tahoma" w:cs="Tahoma"/>
                <w:b/>
                <w:sz w:val="22"/>
              </w:rPr>
              <w:t>Perspective d’embauche :</w:t>
            </w:r>
            <w:r w:rsidRPr="00E976FF">
              <w:rPr>
                <w:rFonts w:ascii="Tahoma" w:hAnsi="Tahoma" w:cs="Tahoma"/>
                <w:sz w:val="22"/>
              </w:rPr>
              <w:t xml:space="preserve"> C.D.D.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     C.D.I.</w:t>
            </w:r>
            <w:r w:rsidRPr="00E976FF">
              <w:rPr>
                <w:rFonts w:ascii="Tahoma" w:hAnsi="Tahoma" w:cs="Tahoma"/>
                <w:sz w:val="22"/>
              </w:rPr>
              <w:tab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       Alternance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      Néant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756089">
              <w:rPr>
                <w:rFonts w:ascii="Tahoma" w:hAnsi="Tahoma" w:cs="Tahoma"/>
                <w:b/>
                <w:sz w:val="20"/>
              </w:rPr>
            </w:r>
            <w:r w:rsidR="00756089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77E0BEBF" w14:textId="77777777" w:rsidR="004B6A03" w:rsidRDefault="004B6A03">
            <w:pPr>
              <w:spacing w:after="60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</w:tbl>
    <w:p w14:paraId="77E0BEC1" w14:textId="77777777" w:rsidR="004B6A03" w:rsidRDefault="004B6A03" w:rsidP="004B6A03">
      <w:pPr>
        <w:rPr>
          <w:rFonts w:ascii="Tahoma" w:hAnsi="Tahoma" w:cs="Tahoma"/>
          <w:sz w:val="10"/>
          <w:szCs w:val="10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890"/>
        <w:gridCol w:w="853"/>
        <w:gridCol w:w="104"/>
        <w:gridCol w:w="889"/>
        <w:gridCol w:w="180"/>
        <w:gridCol w:w="670"/>
        <w:gridCol w:w="399"/>
        <w:gridCol w:w="735"/>
        <w:gridCol w:w="745"/>
        <w:gridCol w:w="956"/>
      </w:tblGrid>
      <w:tr w:rsidR="00375186" w14:paraId="77E0BEC3" w14:textId="77777777" w:rsidTr="00FD23C6">
        <w:trPr>
          <w:trHeight w:val="394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BF1A"/>
          </w:tcPr>
          <w:p w14:paraId="77E0BEC2" w14:textId="77777777" w:rsidR="00375186" w:rsidRDefault="00375186" w:rsidP="0018791B">
            <w:pPr>
              <w:spacing w:before="120" w:after="120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color w:val="FFFFFF"/>
                <w:szCs w:val="24"/>
              </w:rPr>
              <w:t>Evaluation par le tuteur :</w:t>
            </w:r>
          </w:p>
        </w:tc>
      </w:tr>
      <w:tr w:rsidR="00556F18" w14:paraId="77E0BEC7" w14:textId="77777777" w:rsidTr="00FD23C6">
        <w:trPr>
          <w:trHeight w:val="561"/>
        </w:trPr>
        <w:tc>
          <w:tcPr>
            <w:tcW w:w="5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C4" w14:textId="77777777" w:rsidR="00556F18" w:rsidRDefault="00556F18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>Les comportements professionnels</w:t>
            </w:r>
          </w:p>
        </w:tc>
        <w:tc>
          <w:tcPr>
            <w:tcW w:w="55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C5" w14:textId="77777777" w:rsidR="00556F18" w:rsidRDefault="00556F1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 rapport à une échelle sur 5 : </w:t>
            </w:r>
          </w:p>
          <w:p w14:paraId="77E0BEC6" w14:textId="77777777" w:rsidR="00556F18" w:rsidRDefault="00556F1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5 tout à fait correct ; très bien </w:t>
            </w:r>
          </w:p>
        </w:tc>
      </w:tr>
      <w:tr w:rsidR="00556F18" w14:paraId="77E0BECE" w14:textId="77777777" w:rsidTr="00FD23C6">
        <w:tc>
          <w:tcPr>
            <w:tcW w:w="51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C8" w14:textId="77777777" w:rsidR="00556F18" w:rsidRDefault="00556F1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C9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EC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CB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CC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7E0BECD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556F18" w14:paraId="77E0BED5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CF" w14:textId="77777777" w:rsidR="00556F18" w:rsidRDefault="00556F18" w:rsidP="00556F1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Ponctualité, respect des horaires et de la durée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D0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D1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D2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D3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D4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EDC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D6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Présentation, tenue compatible avec l’environnement professionnel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D7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2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D8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D9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D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DB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EE3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DD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Adaptation, intégration à l’équipe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DE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3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DF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E0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E1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E2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EEA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E4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Établir des relations professionnelles avec l’environnement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E5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aseACocher4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E6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E7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E8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E9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EF1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EB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Communiquer, rendre compte de son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EC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5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ED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EE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EF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F0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EF8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F2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Réaliser des tâches de manière autonome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F3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6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F4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F5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F6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F7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EFF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F9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consignes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F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7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FB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EFC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EFD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EFE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F06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00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Respecter le matériel et l’environnement technique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01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8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02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03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04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05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F0D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07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Agir de façon organisée et méthodique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08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9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09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0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0B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0C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F14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0E" w14:textId="77777777" w:rsidR="00556F18" w:rsidRDefault="00556F1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critères qualité de l’entreprise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0F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10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11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12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13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F1B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15" w14:textId="77777777" w:rsidR="00556F18" w:rsidRDefault="00556F1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16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17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18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19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1A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F22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1C" w14:textId="77777777" w:rsidR="00556F18" w:rsidRDefault="00556F1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 des règles d’hygiène et de sécurité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1D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1E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1F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20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21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77E0BF25" w14:textId="77777777" w:rsidTr="00FD23C6">
        <w:trPr>
          <w:trHeight w:val="105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23" w14:textId="77777777" w:rsidR="00556F18" w:rsidRDefault="00556F1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  <w:tc>
          <w:tcPr>
            <w:tcW w:w="94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24" w14:textId="77777777" w:rsidR="00556F18" w:rsidRDefault="00556F1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</w:tr>
      <w:tr w:rsidR="0018791B" w14:paraId="77E0BF2B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26" w14:textId="77777777" w:rsidR="0018791B" w:rsidRDefault="0018791B" w:rsidP="00EA46EA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 xml:space="preserve">Les acquis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27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28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29" w14:textId="77777777" w:rsidR="0018791B" w:rsidRDefault="0018791B" w:rsidP="00145FC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À développer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2A" w14:textId="77777777" w:rsidR="0018791B" w:rsidRDefault="0018791B" w:rsidP="00145FC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N’a pas  pu être observé</w:t>
            </w:r>
          </w:p>
        </w:tc>
      </w:tr>
      <w:tr w:rsidR="0018791B" w14:paraId="77E0BF31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2C" w14:textId="77777777" w:rsidR="0018791B" w:rsidRDefault="0018791B" w:rsidP="00145FC7">
            <w:pPr>
              <w:rPr>
                <w:rFonts w:ascii="Tahoma" w:hAnsi="Tahoma" w:cs="Tahoma"/>
                <w:b/>
                <w:smallCaps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2D" w14:textId="77777777" w:rsidR="0018791B" w:rsidRDefault="0018791B" w:rsidP="00145FC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2E" w14:textId="77777777" w:rsidR="0018791B" w:rsidRDefault="0018791B" w:rsidP="00145FC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2F" w14:textId="77777777" w:rsidR="0018791B" w:rsidRDefault="0018791B" w:rsidP="00145FC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30" w14:textId="77777777" w:rsidR="0018791B" w:rsidRDefault="0018791B" w:rsidP="00145FC7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8791B" w14:paraId="77E0BF37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32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33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34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35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36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3D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38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39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3A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3B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3C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43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3E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3F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40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41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42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49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44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45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46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47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48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4F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4A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4B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4C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4D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4E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55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50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51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52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53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54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5B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56" w14:textId="77777777" w:rsidR="0018791B" w:rsidRDefault="0018791B" w:rsidP="00145FC7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57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F58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59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8"/>
              </w:rPr>
            </w:r>
            <w:r w:rsidR="00756089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E0BF5A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77E0BF61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BF5C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5D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F5E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5F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E0BF60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756089">
              <w:rPr>
                <w:rFonts w:ascii="Tahoma" w:hAnsi="Tahoma" w:cs="Tahoma"/>
                <w:sz w:val="18"/>
                <w:szCs w:val="19"/>
              </w:rPr>
            </w:r>
            <w:r w:rsidR="00756089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</w:tbl>
    <w:p w14:paraId="77E0BF62" w14:textId="77777777" w:rsidR="00AD5CE3" w:rsidRPr="00A9315D" w:rsidRDefault="00AD5CE3" w:rsidP="00A9315D">
      <w:pPr>
        <w:ind w:right="-529"/>
        <w:rPr>
          <w:rFonts w:ascii="Tahoma" w:hAnsi="Tahoma" w:cs="Tahoma"/>
          <w:i/>
          <w:sz w:val="8"/>
        </w:rPr>
      </w:pPr>
    </w:p>
    <w:sectPr w:rsidR="00AD5CE3" w:rsidRPr="00A9315D" w:rsidSect="00CA2A02">
      <w:footerReference w:type="default" r:id="rId12"/>
      <w:type w:val="continuous"/>
      <w:pgSz w:w="11907" w:h="16840" w:code="9"/>
      <w:pgMar w:top="536" w:right="1134" w:bottom="567" w:left="1134" w:header="0" w:footer="2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1DF34" w14:textId="77777777" w:rsidR="00756089" w:rsidRDefault="00756089">
      <w:r>
        <w:separator/>
      </w:r>
    </w:p>
  </w:endnote>
  <w:endnote w:type="continuationSeparator" w:id="0">
    <w:p w14:paraId="599655F2" w14:textId="77777777" w:rsidR="00756089" w:rsidRDefault="0075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ton BQ Medium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0BF6B" w14:textId="77777777" w:rsidR="00B72BEF" w:rsidRPr="00AD3A79" w:rsidRDefault="00FD23C6" w:rsidP="00CA6C3D">
    <w:pPr>
      <w:pStyle w:val="Titre5"/>
      <w:tabs>
        <w:tab w:val="left" w:pos="2977"/>
        <w:tab w:val="left" w:pos="4253"/>
        <w:tab w:val="left" w:pos="6480"/>
        <w:tab w:val="left" w:pos="7560"/>
        <w:tab w:val="left" w:pos="8505"/>
      </w:tabs>
      <w:ind w:right="-28"/>
      <w:rPr>
        <w:rFonts w:ascii="Tahoma" w:hAnsi="Tahoma" w:cs="Tahoma"/>
        <w:b w:val="0"/>
        <w:sz w:val="18"/>
        <w:szCs w:val="18"/>
      </w:rPr>
    </w:pPr>
    <w:r>
      <w:rPr>
        <w:i/>
        <w:noProof/>
      </w:rPr>
      <w:drawing>
        <wp:inline distT="0" distB="0" distL="0" distR="0" wp14:anchorId="77E0BF6F" wp14:editId="77E0BF70">
          <wp:extent cx="572770" cy="522605"/>
          <wp:effectExtent l="0" t="0" r="0" b="0"/>
          <wp:docPr id="2" name="Image 2" descr="logo hauts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auts d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inline distT="0" distB="0" distL="0" distR="0" wp14:anchorId="77E0BF71" wp14:editId="77E0BF72">
          <wp:extent cx="542925" cy="512445"/>
          <wp:effectExtent l="0" t="0" r="0" b="0"/>
          <wp:docPr id="3" name="Image 3" descr="logo_europe_jeu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urope_jeu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7E0BF73" wp14:editId="77E0BF74">
          <wp:extent cx="1567815" cy="593090"/>
          <wp:effectExtent l="0" t="0" r="0" b="0"/>
          <wp:docPr id="4" name="Image 1" descr="Description : L'europe s'engage en Nord-Pas-de-calais-Picardie">
            <a:hlinkClick xmlns:a="http://schemas.openxmlformats.org/drawingml/2006/main" r:id="rId3" tgtFrame="&quot;_BLANK&quot;" tooltip="&quot;Liens vers le site de l'europe s'engage en Nord-Pas-de-calai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L'europe s'engage en Nord-Pas-de-calais-Picardie">
                    <a:hlinkClick r:id="rId3" tgtFrame="&quot;_BLANK&quot;" tooltip="&quot;Liens vers le site de l'europe s'engage en Nord-Pas-de-calai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6C3D">
      <w:rPr>
        <w:rFonts w:ascii="Tahoma" w:hAnsi="Tahoma" w:cs="Tahoma"/>
        <w:b w:val="0"/>
        <w:sz w:val="18"/>
        <w:szCs w:val="18"/>
      </w:rPr>
      <w:tab/>
    </w:r>
  </w:p>
  <w:p w14:paraId="77E0BF6C" w14:textId="35462114" w:rsidR="00026725" w:rsidRPr="00C75742" w:rsidRDefault="00026725" w:rsidP="00026725">
    <w:pPr>
      <w:pStyle w:val="Titre5"/>
      <w:tabs>
        <w:tab w:val="left" w:pos="2977"/>
        <w:tab w:val="left" w:pos="4253"/>
        <w:tab w:val="left" w:pos="6480"/>
        <w:tab w:val="left" w:pos="828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026725">
      <w:rPr>
        <w:rFonts w:ascii="Tahoma" w:hAnsi="Tahoma" w:cs="Tahoma"/>
        <w:b w:val="0"/>
        <w:sz w:val="18"/>
        <w:szCs w:val="18"/>
      </w:rPr>
      <w:t xml:space="preserve">AN-HDF 02 PCS C6  Version 5.1 </w:t>
    </w:r>
    <w:r w:rsidRPr="00026725">
      <w:rPr>
        <w:rFonts w:ascii="Tahoma" w:hAnsi="Tahoma" w:cs="Tahoma"/>
        <w:b w:val="0"/>
        <w:sz w:val="18"/>
        <w:szCs w:val="18"/>
      </w:rPr>
      <w:tab/>
    </w:r>
    <w:r w:rsidRPr="00026725">
      <w:rPr>
        <w:rFonts w:ascii="Tahoma" w:hAnsi="Tahoma" w:cs="Tahoma"/>
        <w:b w:val="0"/>
        <w:sz w:val="18"/>
        <w:szCs w:val="18"/>
      </w:rPr>
      <w:tab/>
      <w:t xml:space="preserve"> </w:t>
    </w:r>
    <w:r w:rsidRPr="00C75742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01/10/17                               </w:t>
    </w:r>
    <w:r w:rsidRPr="00C75742">
      <w:rPr>
        <w:rFonts w:ascii="Tahoma" w:hAnsi="Tahoma" w:cs="Tahoma"/>
        <w:b w:val="0"/>
        <w:i/>
        <w:snapToGrid w:val="0"/>
        <w:sz w:val="18"/>
        <w:szCs w:val="18"/>
      </w:rPr>
      <w:t xml:space="preserve">Page 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C75742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3770B5">
      <w:rPr>
        <w:rStyle w:val="Numrodepage"/>
        <w:rFonts w:ascii="Tahoma" w:hAnsi="Tahoma" w:cs="Tahoma"/>
        <w:b w:val="0"/>
        <w:noProof/>
        <w:sz w:val="18"/>
        <w:szCs w:val="18"/>
      </w:rPr>
      <w:t>2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C75742">
      <w:rPr>
        <w:rFonts w:ascii="Tahoma" w:hAnsi="Tahoma" w:cs="Tahoma"/>
        <w:b w:val="0"/>
        <w:i/>
        <w:snapToGrid w:val="0"/>
        <w:sz w:val="18"/>
        <w:szCs w:val="18"/>
      </w:rPr>
      <w:t xml:space="preserve"> sur 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C75742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3770B5">
      <w:rPr>
        <w:rStyle w:val="Numrodepage"/>
        <w:rFonts w:ascii="Tahoma" w:hAnsi="Tahoma" w:cs="Tahoma"/>
        <w:b w:val="0"/>
        <w:noProof/>
        <w:sz w:val="18"/>
        <w:szCs w:val="18"/>
      </w:rPr>
      <w:t>2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77E0BF6D" w14:textId="77777777" w:rsidR="00026725" w:rsidRPr="00F021F8" w:rsidRDefault="00026725" w:rsidP="00026725">
    <w:pPr>
      <w:pStyle w:val="Pieddepage"/>
      <w:tabs>
        <w:tab w:val="clear" w:pos="9072"/>
        <w:tab w:val="right" w:pos="7020"/>
      </w:tabs>
      <w:spacing w:before="60"/>
      <w:rPr>
        <w:rFonts w:ascii="Tahoma" w:hAnsi="Tahoma" w:cs="Tahoma"/>
        <w:sz w:val="16"/>
        <w:szCs w:val="16"/>
      </w:rPr>
    </w:pPr>
    <w:bookmarkStart w:id="9" w:name="OLE_LINK1"/>
    <w:bookmarkStart w:id="10" w:name="OLE_LINK2"/>
    <w:bookmarkStart w:id="11" w:name="_Hlk266786747"/>
    <w:bookmarkStart w:id="12" w:name="OLE_LINK3"/>
    <w:bookmarkStart w:id="13" w:name="OLE_LINK4"/>
    <w:r>
      <w:rPr>
        <w:rFonts w:ascii="Boton BQ Medium" w:hAnsi="Boton BQ Medium"/>
        <w:sz w:val="18"/>
      </w:rPr>
      <w:t>Agence</w:t>
    </w:r>
    <w:r w:rsidRPr="003169C1">
      <w:rPr>
        <w:rFonts w:ascii="Boton BQ Medium" w:hAnsi="Boton BQ Medium"/>
        <w:sz w:val="18"/>
      </w:rPr>
      <w:t xml:space="preserve"> nationale pour la formation professionnelle des adultes</w:t>
    </w:r>
    <w:bookmarkEnd w:id="9"/>
    <w:bookmarkEnd w:id="10"/>
    <w:bookmarkEnd w:id="11"/>
    <w:bookmarkEnd w:id="12"/>
    <w:bookmarkEnd w:id="13"/>
  </w:p>
  <w:p w14:paraId="77E0BF6E" w14:textId="77777777" w:rsidR="0025321E" w:rsidRPr="00B72BEF" w:rsidRDefault="0025321E" w:rsidP="00026725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91A13" w14:textId="77777777" w:rsidR="00756089" w:rsidRDefault="00756089">
      <w:r>
        <w:separator/>
      </w:r>
    </w:p>
  </w:footnote>
  <w:footnote w:type="continuationSeparator" w:id="0">
    <w:p w14:paraId="56AD9FEE" w14:textId="77777777" w:rsidR="00756089" w:rsidRDefault="00756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49"/>
    <w:rsid w:val="00026725"/>
    <w:rsid w:val="00035264"/>
    <w:rsid w:val="00045DAB"/>
    <w:rsid w:val="000A4374"/>
    <w:rsid w:val="000B6593"/>
    <w:rsid w:val="000F78FF"/>
    <w:rsid w:val="00111023"/>
    <w:rsid w:val="001166F4"/>
    <w:rsid w:val="00127BA0"/>
    <w:rsid w:val="001417B5"/>
    <w:rsid w:val="00145FC7"/>
    <w:rsid w:val="0017699B"/>
    <w:rsid w:val="0018791B"/>
    <w:rsid w:val="001A6039"/>
    <w:rsid w:val="00216CA6"/>
    <w:rsid w:val="00242B45"/>
    <w:rsid w:val="0025321E"/>
    <w:rsid w:val="002D6798"/>
    <w:rsid w:val="00301980"/>
    <w:rsid w:val="0032537C"/>
    <w:rsid w:val="00335F9A"/>
    <w:rsid w:val="00344734"/>
    <w:rsid w:val="00363F2A"/>
    <w:rsid w:val="00374426"/>
    <w:rsid w:val="00375186"/>
    <w:rsid w:val="003770B5"/>
    <w:rsid w:val="0038354A"/>
    <w:rsid w:val="003926F7"/>
    <w:rsid w:val="003A7FE6"/>
    <w:rsid w:val="003B04F3"/>
    <w:rsid w:val="003C1C64"/>
    <w:rsid w:val="003C583F"/>
    <w:rsid w:val="003D036E"/>
    <w:rsid w:val="003E7520"/>
    <w:rsid w:val="0041062C"/>
    <w:rsid w:val="004225E1"/>
    <w:rsid w:val="00432B74"/>
    <w:rsid w:val="0043355F"/>
    <w:rsid w:val="004B6A03"/>
    <w:rsid w:val="004F3BFB"/>
    <w:rsid w:val="004F7F61"/>
    <w:rsid w:val="005071E8"/>
    <w:rsid w:val="00531947"/>
    <w:rsid w:val="005450B0"/>
    <w:rsid w:val="00552355"/>
    <w:rsid w:val="00556F18"/>
    <w:rsid w:val="0057422F"/>
    <w:rsid w:val="00593F8C"/>
    <w:rsid w:val="005B78EB"/>
    <w:rsid w:val="005E5E8F"/>
    <w:rsid w:val="005F612D"/>
    <w:rsid w:val="00650746"/>
    <w:rsid w:val="00653DE2"/>
    <w:rsid w:val="006732A4"/>
    <w:rsid w:val="0068011D"/>
    <w:rsid w:val="00691FB3"/>
    <w:rsid w:val="006A2400"/>
    <w:rsid w:val="006F4D61"/>
    <w:rsid w:val="00756089"/>
    <w:rsid w:val="007566D9"/>
    <w:rsid w:val="00791915"/>
    <w:rsid w:val="007A4AF6"/>
    <w:rsid w:val="007B3F61"/>
    <w:rsid w:val="007B6C06"/>
    <w:rsid w:val="007B7F69"/>
    <w:rsid w:val="007E1812"/>
    <w:rsid w:val="007E5617"/>
    <w:rsid w:val="007F5BF5"/>
    <w:rsid w:val="00804C8E"/>
    <w:rsid w:val="008066D7"/>
    <w:rsid w:val="00831783"/>
    <w:rsid w:val="008C05F2"/>
    <w:rsid w:val="0090050F"/>
    <w:rsid w:val="00904DF2"/>
    <w:rsid w:val="009131A0"/>
    <w:rsid w:val="00950D80"/>
    <w:rsid w:val="00965A8B"/>
    <w:rsid w:val="00A05AD7"/>
    <w:rsid w:val="00A763B1"/>
    <w:rsid w:val="00A9315D"/>
    <w:rsid w:val="00A93D64"/>
    <w:rsid w:val="00AB0474"/>
    <w:rsid w:val="00AD216A"/>
    <w:rsid w:val="00AD5CE3"/>
    <w:rsid w:val="00B06B2B"/>
    <w:rsid w:val="00B571F1"/>
    <w:rsid w:val="00B72BEF"/>
    <w:rsid w:val="00B833A2"/>
    <w:rsid w:val="00BE7AA6"/>
    <w:rsid w:val="00C51D7A"/>
    <w:rsid w:val="00C97AB7"/>
    <w:rsid w:val="00CA2A02"/>
    <w:rsid w:val="00CA6C3D"/>
    <w:rsid w:val="00CC272C"/>
    <w:rsid w:val="00CF0EE3"/>
    <w:rsid w:val="00CF422A"/>
    <w:rsid w:val="00D0022D"/>
    <w:rsid w:val="00D105FC"/>
    <w:rsid w:val="00D1231A"/>
    <w:rsid w:val="00D41697"/>
    <w:rsid w:val="00D659C6"/>
    <w:rsid w:val="00D72E23"/>
    <w:rsid w:val="00DB3E33"/>
    <w:rsid w:val="00DD1EE9"/>
    <w:rsid w:val="00DE135D"/>
    <w:rsid w:val="00E50EC1"/>
    <w:rsid w:val="00E976FF"/>
    <w:rsid w:val="00EA46EA"/>
    <w:rsid w:val="00F24D43"/>
    <w:rsid w:val="00F74149"/>
    <w:rsid w:val="00F83CD6"/>
    <w:rsid w:val="00F91DF8"/>
    <w:rsid w:val="00FB7D66"/>
    <w:rsid w:val="00FC4A01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E0BE81"/>
  <w15:docId w15:val="{B8D4318E-2675-4D8E-94D0-CF9A86DB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color w:val="00FF00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link w:val="Titre5Car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customStyle="1" w:styleId="Normal3">
    <w:name w:val="Normal 3"/>
    <w:basedOn w:val="Normal2"/>
    <w:pPr>
      <w:tabs>
        <w:tab w:val="left" w:pos="5103"/>
        <w:tab w:val="left" w:pos="6237"/>
        <w:tab w:val="left" w:pos="7371"/>
        <w:tab w:val="left" w:pos="8505"/>
      </w:tabs>
    </w:pPr>
  </w:style>
  <w:style w:type="paragraph" w:styleId="En-tte">
    <w:name w:val="header"/>
    <w:basedOn w:val="Normal"/>
    <w:link w:val="En-tteCar"/>
    <w:rsid w:val="007F5BF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F5BF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321E"/>
  </w:style>
  <w:style w:type="character" w:customStyle="1" w:styleId="En-tteCar">
    <w:name w:val="En-tête Car"/>
    <w:link w:val="En-tte"/>
    <w:rsid w:val="004B6A03"/>
    <w:rPr>
      <w:sz w:val="24"/>
    </w:rPr>
  </w:style>
  <w:style w:type="character" w:customStyle="1" w:styleId="PieddepageCar">
    <w:name w:val="Pied de page Car"/>
    <w:link w:val="Pieddepage"/>
    <w:rsid w:val="004B6A03"/>
    <w:rPr>
      <w:sz w:val="24"/>
    </w:rPr>
  </w:style>
  <w:style w:type="character" w:styleId="Lienhypertexte">
    <w:name w:val="Hyperlink"/>
    <w:rsid w:val="006732A4"/>
    <w:rPr>
      <w:color w:val="0000FF"/>
      <w:u w:val="single"/>
    </w:rPr>
  </w:style>
  <w:style w:type="character" w:customStyle="1" w:styleId="Titre5Car">
    <w:name w:val="Titre 5 Car"/>
    <w:link w:val="Titre5"/>
    <w:rsid w:val="00026725"/>
    <w:rPr>
      <w:b/>
    </w:rPr>
  </w:style>
  <w:style w:type="paragraph" w:styleId="Textedebulles">
    <w:name w:val="Balloon Text"/>
    <w:basedOn w:val="Normal"/>
    <w:link w:val="TextedebullesCar"/>
    <w:rsid w:val="00FD23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D2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ope-en-nordpasdecalais.eu/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8%20PCS%20OS1%20(rapport%20suivi%20P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29250-8B21-4359-B6D7-829C6F4FB3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43A77-527F-4CBA-83FD-E61F32FADCB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C3B41BC-340A-4602-ACEE-056D331C3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E3B61-9760-4240-95E6-569FBB2FC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AN08 PCS OS1 (rapport suivi PE).dot</Template>
  <TotalTime>0</TotalTime>
  <Pages>2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visite entreprise formateur</vt:lpstr>
    </vt:vector>
  </TitlesOfParts>
  <Company>AFPA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visite entreprise formateur</dc:title>
  <dc:creator>AFPA</dc:creator>
  <cp:lastModifiedBy>Poix Martine</cp:lastModifiedBy>
  <cp:revision>2</cp:revision>
  <cp:lastPrinted>2018-10-09T08:49:00Z</cp:lastPrinted>
  <dcterms:created xsi:type="dcterms:W3CDTF">2020-07-20T06:57:00Z</dcterms:created>
  <dcterms:modified xsi:type="dcterms:W3CDTF">2020-07-20T06:57:00Z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